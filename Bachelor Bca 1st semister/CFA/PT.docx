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3600"/>
        <w:gridCol w:w="6912"/>
      </w:tblGrid>
      <w:tr w:rsidR="002C2CDD" w:rsidRPr="00906BEE" w:rsidTr="00080920">
        <w:tc>
          <w:tcPr>
            <w:tcW w:w="3600" w:type="dxa"/>
            <w:tcMar>
              <w:top w:w="504" w:type="dxa"/>
              <w:right w:w="720" w:type="dxa"/>
            </w:tcMar>
          </w:tcPr>
          <w:p w:rsidR="00523479" w:rsidRPr="00906BEE" w:rsidRDefault="00A35F21" w:rsidP="00523479">
            <w:pPr>
              <w:pStyle w:val="Initials"/>
            </w:pPr>
            <w:bookmarkStart w:id="0" w:name="_GoBack"/>
            <w:bookmarkEnd w:id="0"/>
            <w:r>
              <w:rPr>
                <w:noProof/>
              </w:rPr>
              <w:pict>
                <v:group id="Group 1" o:spid="_x0000_s1026" style="position:absolute;left:0;text-align:left;margin-left:0;margin-top:-38.15pt;width:524.9pt;height:142.55pt;z-index:-251658240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">
                  <v:rect id="Red rectangle" o:spid="_x0000_s1027" style="position:absolute;left:11334;top:4191;width:55325;height:100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Red circle" o:spid="_x0000_s1028" type="#_x0000_t23" style="position:absolute;width:18104;height:181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<v:stroke joinstyle="miter"/>
                  </v:shape>
                  <v:oval id="White circle" o:spid="_x0000_s1029" style="position:absolute;left:571;top:571;width:17045;height:17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<v:stroke joinstyle="miter"/>
                  </v:oval>
                  <w10:wrap anchory="page"/>
                  <w10:anchorlock/>
                </v:group>
              </w:pict>
            </w:r>
            <w:r w:rsidR="00FD7D85">
              <w:t>PT</w:t>
            </w:r>
          </w:p>
          <w:p w:rsidR="00A50939" w:rsidRPr="00906BEE" w:rsidRDefault="00A35F21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198B77D076764C8488261AA72FED6899"/>
                </w:placeholder>
                <w:temporary/>
                <w:showingPlcHdr/>
              </w:sdtPr>
              <w:sdtContent>
                <w:r w:rsidR="00E12C60" w:rsidRPr="00906BEE">
                  <w:t>Objective</w:t>
                </w:r>
              </w:sdtContent>
            </w:sdt>
          </w:p>
          <w:p w:rsidR="002C2CDD" w:rsidRPr="00335D53" w:rsidRDefault="00080920" w:rsidP="00080920">
            <w:pPr>
              <w:rPr>
                <w:b/>
              </w:rPr>
            </w:pPr>
            <w:r w:rsidRPr="00335D53">
              <w:rPr>
                <w:rStyle w:val="hgkelc"/>
                <w:rFonts w:cs="Arial"/>
                <w:b/>
                <w:bCs/>
                <w:color w:val="202124"/>
                <w:shd w:val="clear" w:color="auto" w:fill="FFFFFF"/>
                <w:lang/>
              </w:rPr>
              <w:t>Providing quality content on your website, regularly adding new information, establishing trust, and marketing your site on other websites and social media</w:t>
            </w:r>
            <w:r w:rsidRPr="00335D53">
              <w:rPr>
                <w:rStyle w:val="hgkelc"/>
                <w:rFonts w:cs="Arial"/>
                <w:b/>
                <w:color w:val="202124"/>
                <w:shd w:val="clear" w:color="auto" w:fill="FFFFFF"/>
                <w:lang/>
              </w:rPr>
              <w:t>.</w:t>
            </w:r>
          </w:p>
          <w:p w:rsidR="002C2CDD" w:rsidRPr="00906BEE" w:rsidRDefault="00A35F21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B980A85FC8544AD89F695500F53F8AA0"/>
                </w:placeholder>
                <w:temporary/>
                <w:showingPlcHdr/>
              </w:sdtPr>
              <w:sdtContent>
                <w:r w:rsidR="002C2CDD" w:rsidRPr="00906BEE">
                  <w:t>Skills</w:t>
                </w:r>
              </w:sdtContent>
            </w:sdt>
          </w:p>
          <w:p w:rsidR="00080920" w:rsidRPr="00080920" w:rsidRDefault="00080920" w:rsidP="00080920">
            <w:pPr>
              <w:numPr>
                <w:ilvl w:val="0"/>
                <w:numId w:val="12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>Know the principles of design. You don't need to know music theory to write a song, and if you've never taken an art class, you can still draw.</w:t>
            </w:r>
          </w:p>
          <w:p w:rsidR="00080920" w:rsidRPr="00080920" w:rsidRDefault="00080920" w:rsidP="00080920">
            <w:pPr>
              <w:numPr>
                <w:ilvl w:val="0"/>
                <w:numId w:val="12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>Typography.</w:t>
            </w:r>
          </w:p>
          <w:p w:rsidR="00080920" w:rsidRPr="00080920" w:rsidRDefault="00080920" w:rsidP="00080920">
            <w:pPr>
              <w:numPr>
                <w:ilvl w:val="0"/>
                <w:numId w:val="12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 xml:space="preserve">Composition. </w:t>
            </w:r>
          </w:p>
          <w:p w:rsidR="00080920" w:rsidRPr="00080920" w:rsidRDefault="00080920" w:rsidP="00080920">
            <w:pPr>
              <w:numPr>
                <w:ilvl w:val="0"/>
                <w:numId w:val="12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 xml:space="preserve">Color Theory. </w:t>
            </w:r>
          </w:p>
          <w:p w:rsidR="00080920" w:rsidRPr="00080920" w:rsidRDefault="00080920" w:rsidP="00080920">
            <w:pPr>
              <w:numPr>
                <w:ilvl w:val="0"/>
                <w:numId w:val="12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 xml:space="preserve">Software for design. </w:t>
            </w:r>
          </w:p>
          <w:p w:rsidR="00080920" w:rsidRPr="00080920" w:rsidRDefault="00080920" w:rsidP="00080920">
            <w:pPr>
              <w:numPr>
                <w:ilvl w:val="0"/>
                <w:numId w:val="12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 xml:space="preserve">Content Management Systems (CMS) </w:t>
            </w:r>
          </w:p>
          <w:p w:rsidR="00080920" w:rsidRPr="00080920" w:rsidRDefault="00080920" w:rsidP="00080920">
            <w:pPr>
              <w:numPr>
                <w:ilvl w:val="0"/>
                <w:numId w:val="12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 xml:space="preserve">Responsive design. </w:t>
            </w:r>
          </w:p>
          <w:p w:rsidR="00080920" w:rsidRPr="00080920" w:rsidRDefault="00080920" w:rsidP="00080920">
            <w:pPr>
              <w:numPr>
                <w:ilvl w:val="0"/>
                <w:numId w:val="12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>User Experience (UX)</w:t>
            </w:r>
          </w:p>
          <w:p w:rsidR="00741125" w:rsidRPr="00906BEE" w:rsidRDefault="00741125" w:rsidP="00080920"/>
        </w:tc>
        <w:tc>
          <w:tcPr>
            <w:tcW w:w="691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/>
            </w:tblPr>
            <w:tblGrid>
              <w:gridCol w:w="691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906BEE" w:rsidRPr="00FD7D85" w:rsidRDefault="00FD7D85" w:rsidP="00906BEE">
                  <w:pPr>
                    <w:pStyle w:val="Heading2"/>
                    <w:outlineLvl w:val="1"/>
                    <w:rPr>
                      <w:b/>
                      <w:sz w:val="28"/>
                    </w:rPr>
                  </w:pPr>
                  <w:r w:rsidRPr="00FD7D85">
                    <w:rPr>
                      <w:b/>
                      <w:sz w:val="28"/>
                    </w:rPr>
                    <w:t>Pradeep THapa</w:t>
                  </w:r>
                </w:p>
                <w:p w:rsidR="00FD7D85" w:rsidRPr="00FD7D85" w:rsidRDefault="00FD7D85" w:rsidP="00FD7D85">
                  <w:pPr>
                    <w:pStyle w:val="Heading2"/>
                    <w:jc w:val="left"/>
                    <w:outlineLvl w:val="1"/>
                    <w:rPr>
                      <w:b/>
                      <w:sz w:val="28"/>
                    </w:rPr>
                  </w:pPr>
                </w:p>
                <w:p w:rsidR="00FD7D85" w:rsidRPr="00906BEE" w:rsidRDefault="00FD7D85" w:rsidP="00FD7D85">
                  <w:pPr>
                    <w:pStyle w:val="Heading2"/>
                    <w:outlineLvl w:val="1"/>
                  </w:pPr>
                  <w:r w:rsidRPr="00FD7D85">
                    <w:rPr>
                      <w:b/>
                      <w:sz w:val="28"/>
                    </w:rPr>
                    <w:t>Professional on website desiging</w:t>
                  </w:r>
                </w:p>
              </w:tc>
            </w:tr>
          </w:tbl>
          <w:p w:rsidR="002C2CDD" w:rsidRPr="00906BEE" w:rsidRDefault="00A35F21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7CC23A8741524A39AE728C96E87CE647"/>
                </w:placeholder>
                <w:temporary/>
                <w:showingPlcHdr/>
              </w:sdtPr>
              <w:sdtContent>
                <w:r w:rsidR="002C2CDD" w:rsidRPr="00906BEE">
                  <w:t>Experience</w:t>
                </w:r>
              </w:sdtContent>
            </w:sdt>
          </w:p>
          <w:p w:rsidR="00FD7D85" w:rsidRPr="00080920" w:rsidRDefault="00FD7D85" w:rsidP="00FD7D85">
            <w:pPr>
              <w:numPr>
                <w:ilvl w:val="0"/>
                <w:numId w:val="11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cs="Arial"/>
                <w:b/>
                <w:bCs/>
                <w:color w:val="202124"/>
                <w:shd w:val="clear" w:color="auto" w:fill="FFFFFF"/>
              </w:rPr>
              <w:t xml:space="preserve">To achieve this, there are skills needed, and web designers should work to be proficient in them </w:t>
            </w: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>Visual design. Visual design focus on digital products that determine how a website looks and feels.</w:t>
            </w:r>
          </w:p>
          <w:p w:rsidR="00FD7D85" w:rsidRPr="00FD7D85" w:rsidRDefault="00FD7D85" w:rsidP="00FD7D85">
            <w:pPr>
              <w:numPr>
                <w:ilvl w:val="0"/>
                <w:numId w:val="11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>Using Design software</w:t>
            </w:r>
          </w:p>
          <w:p w:rsidR="00FD7D85" w:rsidRPr="00FD7D85" w:rsidRDefault="00FD7D85" w:rsidP="00FD7D85">
            <w:pPr>
              <w:numPr>
                <w:ilvl w:val="0"/>
                <w:numId w:val="11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>HTML.</w:t>
            </w:r>
          </w:p>
          <w:p w:rsidR="00FD7D85" w:rsidRPr="00FD7D85" w:rsidRDefault="00FD7D85" w:rsidP="00FD7D85">
            <w:pPr>
              <w:numPr>
                <w:ilvl w:val="0"/>
                <w:numId w:val="11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 xml:space="preserve">CSS. </w:t>
            </w:r>
          </w:p>
          <w:p w:rsidR="00FD7D85" w:rsidRPr="00FD7D85" w:rsidRDefault="00FD7D85" w:rsidP="00FD7D85">
            <w:pPr>
              <w:numPr>
                <w:ilvl w:val="0"/>
                <w:numId w:val="11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 xml:space="preserve">JavaScript. </w:t>
            </w:r>
          </w:p>
          <w:p w:rsidR="00FD7D85" w:rsidRPr="00FD7D85" w:rsidRDefault="00FD7D85" w:rsidP="00FD7D85">
            <w:pPr>
              <w:numPr>
                <w:ilvl w:val="0"/>
                <w:numId w:val="11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 xml:space="preserve">Time management skills. </w:t>
            </w:r>
          </w:p>
          <w:p w:rsidR="00FD7D85" w:rsidRPr="00FD7D85" w:rsidRDefault="00FD7D85" w:rsidP="00FD7D85">
            <w:pPr>
              <w:numPr>
                <w:ilvl w:val="0"/>
                <w:numId w:val="11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080920">
              <w:rPr>
                <w:rFonts w:eastAsia="Times New Roman" w:cs="Arial"/>
                <w:b/>
                <w:color w:val="202124"/>
                <w:sz w:val="24"/>
                <w:szCs w:val="24"/>
              </w:rPr>
              <w:t xml:space="preserve">Communication skills. </w:t>
            </w:r>
          </w:p>
          <w:p w:rsidR="00FD7D85" w:rsidRPr="00FD7D85" w:rsidRDefault="00FD7D85" w:rsidP="00FD7D85">
            <w:pPr>
              <w:numPr>
                <w:ilvl w:val="0"/>
                <w:numId w:val="11"/>
              </w:numPr>
              <w:shd w:val="clear" w:color="auto" w:fill="FFFFFF"/>
              <w:spacing w:after="60" w:line="240" w:lineRule="auto"/>
              <w:ind w:left="0"/>
              <w:rPr>
                <w:rFonts w:eastAsia="Times New Roman" w:cs="Arial"/>
                <w:b/>
                <w:color w:val="202124"/>
                <w:sz w:val="24"/>
                <w:szCs w:val="24"/>
              </w:rPr>
            </w:pPr>
            <w:r w:rsidRPr="00FD7D85">
              <w:rPr>
                <w:rFonts w:eastAsia="Times New Roman" w:cs="Arial"/>
                <w:b/>
                <w:color w:val="202124"/>
                <w:sz w:val="24"/>
                <w:szCs w:val="24"/>
              </w:rPr>
              <w:t>Problem-solving skills.</w:t>
            </w:r>
          </w:p>
          <w:p w:rsidR="002C2CDD" w:rsidRPr="00906BEE" w:rsidRDefault="002C2CDD" w:rsidP="00FD7D85">
            <w:pPr>
              <w:pStyle w:val="Heading4"/>
            </w:pPr>
          </w:p>
          <w:p w:rsidR="002C2CDD" w:rsidRPr="00906BEE" w:rsidRDefault="00A35F21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1B96C78D4ECE42F38D00B499677E439E"/>
                </w:placeholder>
                <w:temporary/>
                <w:showingPlcHdr/>
              </w:sdtPr>
              <w:sdtContent>
                <w:r w:rsidR="002C2CDD" w:rsidRPr="00906BEE">
                  <w:t>Education</w:t>
                </w:r>
              </w:sdtContent>
            </w:sdt>
          </w:p>
          <w:p w:rsidR="002C2CDD" w:rsidRPr="00080920" w:rsidRDefault="00FD7D85" w:rsidP="007569C1">
            <w:pPr>
              <w:rPr>
                <w:b/>
              </w:rPr>
            </w:pPr>
            <w:r w:rsidRPr="00080920">
              <w:rPr>
                <w:b/>
              </w:rPr>
              <w:t>+2 pass from Trinity international collage.</w:t>
            </w:r>
          </w:p>
          <w:p w:rsidR="00FD7D85" w:rsidRPr="00080920" w:rsidRDefault="00FD7D85" w:rsidP="007569C1">
            <w:pPr>
              <w:rPr>
                <w:b/>
              </w:rPr>
            </w:pPr>
            <w:r w:rsidRPr="00080920">
              <w:rPr>
                <w:b/>
              </w:rPr>
              <w:t>10 pass from Mount glory school.</w:t>
            </w:r>
          </w:p>
          <w:p w:rsidR="002C2CDD" w:rsidRPr="00906BEE" w:rsidRDefault="00A35F21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84B75B7A642043CEBD5553FF0E38514D"/>
                </w:placeholder>
                <w:temporary/>
                <w:showingPlcHdr/>
              </w:sdtPr>
              <w:sdtContent>
                <w:r w:rsidR="002C2CDD" w:rsidRPr="00906BEE">
                  <w:t>Volunteer Experience or Leadership</w:t>
                </w:r>
              </w:sdtContent>
            </w:sdt>
          </w:p>
          <w:p w:rsidR="00FD7D85" w:rsidRPr="00FD7D85" w:rsidRDefault="00FD7D85" w:rsidP="00FD7D85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FD7D85">
              <w:rPr>
                <w:rFonts w:eastAsia="Times New Roman" w:cs="Times New Roman"/>
                <w:b/>
                <w:sz w:val="24"/>
                <w:szCs w:val="24"/>
              </w:rPr>
              <w:t>  Helped develop a</w:t>
            </w:r>
            <w:r w:rsidR="00080920" w:rsidRPr="00080920">
              <w:rPr>
                <w:rFonts w:eastAsia="Times New Roman" w:cs="Times New Roman"/>
                <w:b/>
                <w:sz w:val="24"/>
                <w:szCs w:val="24"/>
              </w:rPr>
              <w:t>n online platform for designing a proper and systematic website using html, css and javascript.</w:t>
            </w:r>
          </w:p>
          <w:p w:rsidR="00741125" w:rsidRPr="00906BEE" w:rsidRDefault="00FD7D85" w:rsidP="00FD7D85">
            <w:r w:rsidRPr="00080920">
              <w:rPr>
                <w:rFonts w:eastAsia="Times New Roman" w:cs="Times New Roman"/>
                <w:b/>
                <w:sz w:val="24"/>
                <w:szCs w:val="24"/>
              </w:rPr>
              <w:t></w:t>
            </w:r>
            <w:r w:rsidR="00080920" w:rsidRPr="00080920">
              <w:rPr>
                <w:rFonts w:eastAsia="Times New Roman" w:cs="Times New Roman"/>
                <w:b/>
                <w:sz w:val="24"/>
                <w:szCs w:val="24"/>
              </w:rPr>
              <w:t xml:space="preserve"> Helped the students in any time for designing the website.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EFF" w:rsidRDefault="00080EFF" w:rsidP="00713050">
      <w:pPr>
        <w:spacing w:line="240" w:lineRule="auto"/>
      </w:pPr>
      <w:r>
        <w:separator/>
      </w:r>
    </w:p>
  </w:endnote>
  <w:endnote w:type="continuationSeparator" w:id="1">
    <w:p w:rsidR="00080EFF" w:rsidRDefault="00080EF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4A0"/>
    </w:tblPr>
    <w:tblGrid>
      <w:gridCol w:w="2685"/>
      <w:gridCol w:w="2685"/>
      <w:gridCol w:w="2686"/>
      <w:gridCol w:w="2686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A35F21" w:rsidP="00684488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_x0000_s4122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<o:lock v:ext="edit" aspectratio="t"/>
                <v:oval id="Oval 17" o:spid="_x0000_s4128" style="position:absolute;width:7345;height:73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<v:stroke joinstyle="miter"/>
                </v:oval>
                <v:group id="Group 18" o:spid="_x0000_s4123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9" o:spid="_x0000_s412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4126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4125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2" o:spid="_x0000_s4124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</v:group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A35F21" w:rsidP="00684488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_x0000_s4119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<o:lock v:ext="edit" aspectratio="t"/>
                <v:shape id="Circle around Twitter symbol" o:spid="_x0000_s4121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</v:shape>
                <v:shape id="Twitter symbol" o:spid="_x0000_s4120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A35F21" w:rsidP="00684488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_x0000_s411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<o:lock v:ext="edit" aspectratio="t"/>
                <v:shape id="Circle around telephone symbol" o:spid="_x0000_s4118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Telephone symbol" o:spid="_x0000_s4117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A35F21" w:rsidP="00684488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_x0000_s4113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<o:lock v:ext="edit" aspectratio="t"/>
                <v:shape id="Circle around LinkedIn symbol" o:spid="_x0000_s4115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</v:shape>
                <v:shape id="LinkedIn symbol" o:spid="_x0000_s4114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<o:lock v:ext="edit" verticies="t"/>
                </v:shape>
                <w10:wrap type="none"/>
                <w10:anchorlock/>
              </v:group>
            </w:pic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A35F21" w:rsidP="00217980">
        <w:pPr>
          <w:pStyle w:val="Footer"/>
          <w:rPr>
            <w:noProof/>
          </w:rPr>
        </w:pPr>
        <w:r>
          <w:fldChar w:fldCharType="begin"/>
        </w:r>
        <w:r w:rsidR="00217980">
          <w:instrText xml:space="preserve"> PAGE   \* MERGEFORMAT </w:instrText>
        </w:r>
        <w:r>
          <w:fldChar w:fldCharType="separate"/>
        </w:r>
        <w:r w:rsidR="00785C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4A0"/>
    </w:tblPr>
    <w:tblGrid>
      <w:gridCol w:w="2685"/>
      <w:gridCol w:w="2685"/>
      <w:gridCol w:w="2686"/>
      <w:gridCol w:w="2686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35F21" w:rsidP="00217980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Group 102" o:spid="_x0000_s410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<o:lock v:ext="edit" aspectratio="t"/>
                <v:oval id="Oval 28" o:spid="_x0000_s4112" style="position:absolute;width:7345;height:73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<v:stroke joinstyle="miter"/>
                </v:oval>
                <v:group id="Group 29" o:spid="_x0000_s4107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0" o:spid="_x0000_s4111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411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410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3" o:spid="_x0000_s4108" type="#_x0000_t5" alt="email icon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</v:group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35F21" w:rsidP="00217980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Group 4" o:spid="_x0000_s4103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LcTTcugSAABtZQAADgAAAAAAAAAAAAAAAAAuAgAA&#10;ZHJzL2Uyb0RvYy54bWxQSwECLQAUAAYACAAAACEAaEcb0NgAAAADAQAADwAAAAAAAAAAAAAAAABC&#10;FQAAZHJzL2Rvd25yZXYueG1sUEsFBgAAAAAEAAQA8wAAAEcWAAAAAA==&#10;">
                <o:lock v:ext="edit" aspectratio="t"/>
                <v:shape id="Circle around Twitter symbol" o:spid="_x0000_s4105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+mRMYA&#10;AADbAAAADwAAAGRycy9kb3ducmV2LnhtbESPQWvCQBSE74X+h+UJvdWNrRVJXaW0FduDQlQ8v2af&#10;2dDs2zS7xtRf7wqCx2FmvmEms85WoqXGl44VDPoJCOLc6ZILBdvN/HEMwgdkjZVjUvBPHmbT+7sJ&#10;ptodOaN2HQoRIexTVGBCqFMpfW7Iou+7mjh6e9dYDFE2hdQNHiPcVvIpSUbSYslxwWBN74by3/XB&#10;Kji134ts+PEzyHbLocHRkj4PfyulHnrd2yuIQF24ha/tL63g+QUuX+IPkN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+mRMYAAADbAAAADwAAAAAAAAAAAAAAAACYAgAAZHJz&#10;L2Rvd25yZXYueG1sUEsFBgAAAAAEAAQA9QAAAIsD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</v:shape>
                <v:shape id="Twitter symbol" o:spid="_x0000_s4104" alt="Twitter icon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j58QA&#10;AADbAAAADwAAAGRycy9kb3ducmV2LnhtbESPS2vDMBCE74X+B7GFXkoi14WQOJFNKBgKSQ95HHJc&#10;rPWDWCtjKbbz76NCIcdhZr5hNtlkWjFQ7xrLCj7nEQjiwuqGKwXnUz5bgnAeWWNrmRTcyUGWvr5s&#10;MNF25AMNR1+JAGGXoILa+y6R0hU1GXRz2xEHr7S9QR9kX0nd4xjgppVxFC2kwYbDQo0dfddUXI83&#10;o2B16crtR7zbx1ct89L/0pTLm1Lvb9N2DcLT5J/h//aPVvC1gL8v4Qf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to+fEAAAA2w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35F21" w:rsidP="00217980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Group 10" o:spid="_x0000_s4100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<o:lock v:ext="edit" aspectratio="t"/>
                <v:shape id="Circle around telephone symbol" o:spid="_x0000_s4102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Telephone symbol" o:spid="_x0000_s4101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35F21" w:rsidP="00217980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Group 16" o:spid="_x0000_s4097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<o:lock v:ext="edit" aspectratio="t"/>
                <v:shape id="Circle around LinkedIn symbol" o:spid="_x0000_s4099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</v:shape>
                <v:shape id="LinkedIn symbol" o:spid="_x0000_s409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<o:lock v:ext="edit" verticies="t"/>
                </v:shape>
                <w10:wrap type="none"/>
                <w10:anchorlock/>
              </v:group>
            </w:pict>
          </w:r>
        </w:p>
      </w:tc>
    </w:tr>
    <w:tr w:rsidR="00217980" w:rsidTr="006D76B1">
      <w:sdt>
        <w:sdtPr>
          <w:id w:val="206994694"/>
          <w:temporary/>
          <w:showingPlcHdr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temporary/>
          <w:showingPlcHdr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temporary/>
          <w:showingPlcHdr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temporary/>
          <w:showingPlcHdr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:rsidR="00217980" w:rsidRDefault="002179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EFF" w:rsidRDefault="00080EFF" w:rsidP="00713050">
      <w:pPr>
        <w:spacing w:line="240" w:lineRule="auto"/>
      </w:pPr>
      <w:r>
        <w:separator/>
      </w:r>
    </w:p>
  </w:footnote>
  <w:footnote w:type="continuationSeparator" w:id="1">
    <w:p w:rsidR="00080EFF" w:rsidRDefault="00080EF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201" w:type="pct"/>
      <w:tblLayout w:type="fixed"/>
      <w:tblCellMar>
        <w:left w:w="0" w:type="dxa"/>
        <w:right w:w="0" w:type="dxa"/>
      </w:tblCellMar>
      <w:tblLook w:val="04A0"/>
    </w:tblPr>
    <w:tblGrid>
      <w:gridCol w:w="6730"/>
    </w:tblGrid>
    <w:tr w:rsidR="00785C8F" w:rsidRPr="00F207C0" w:rsidTr="00785C8F">
      <w:trPr>
        <w:trHeight w:hRule="exact" w:val="2952"/>
      </w:trPr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/>
          </w:tblPr>
          <w:tblGrid>
            <w:gridCol w:w="6730"/>
          </w:tblGrid>
          <w:tr w:rsidR="00785C8F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785C8F" w:rsidRDefault="00785C8F" w:rsidP="00785C8F">
                <w:pPr>
                  <w:pStyle w:val="Heading2"/>
                  <w:jc w:val="left"/>
                  <w:outlineLvl w:val="1"/>
                </w:pPr>
                <w:r>
                  <w:t xml:space="preserve">| </w:t>
                </w:r>
              </w:p>
            </w:tc>
          </w:tr>
        </w:tbl>
        <w:p w:rsidR="00785C8F" w:rsidRPr="00F207C0" w:rsidRDefault="00785C8F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7830146"/>
    <w:multiLevelType w:val="multilevel"/>
    <w:tmpl w:val="2E72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A13A20"/>
    <w:multiLevelType w:val="multilevel"/>
    <w:tmpl w:val="453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removePersonalInformation/>
  <w:removeDateAndTime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E542B"/>
    <w:rsid w:val="00080920"/>
    <w:rsid w:val="00080EFF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E542B"/>
    <w:rsid w:val="002F03FA"/>
    <w:rsid w:val="00313E86"/>
    <w:rsid w:val="00333CD3"/>
    <w:rsid w:val="00335D5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523479"/>
    <w:rsid w:val="00543DB7"/>
    <w:rsid w:val="005729B0"/>
    <w:rsid w:val="00583E4F"/>
    <w:rsid w:val="005D327D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85C8F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35F21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D7D85"/>
    <w:rsid w:val="00FF4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hgkelc">
    <w:name w:val="hgkelc"/>
    <w:basedOn w:val="DefaultParagraphFont"/>
    <w:rsid w:val="00080920"/>
  </w:style>
  <w:style w:type="character" w:customStyle="1" w:styleId="kx21rb">
    <w:name w:val="kx21rb"/>
    <w:basedOn w:val="DefaultParagraphFont"/>
    <w:rsid w:val="000809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adeep\BCA\Computer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8B77D076764C8488261AA72FED6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D9542-E65D-445A-8B79-9E2A3131B6D4}"/>
      </w:docPartPr>
      <w:docPartBody>
        <w:p w:rsidR="001718D6" w:rsidRDefault="001718D6">
          <w:pPr>
            <w:pStyle w:val="198B77D076764C8488261AA72FED6899"/>
          </w:pPr>
          <w:r w:rsidRPr="00906BEE">
            <w:t>Objective</w:t>
          </w:r>
        </w:p>
      </w:docPartBody>
    </w:docPart>
    <w:docPart>
      <w:docPartPr>
        <w:name w:val="B980A85FC8544AD89F695500F53F8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C377E-D509-428A-937A-8DB83A67CE2F}"/>
      </w:docPartPr>
      <w:docPartBody>
        <w:p w:rsidR="001718D6" w:rsidRDefault="001718D6">
          <w:pPr>
            <w:pStyle w:val="B980A85FC8544AD89F695500F53F8AA0"/>
          </w:pPr>
          <w:r w:rsidRPr="00906BEE">
            <w:t>Skills</w:t>
          </w:r>
        </w:p>
      </w:docPartBody>
    </w:docPart>
    <w:docPart>
      <w:docPartPr>
        <w:name w:val="7CC23A8741524A39AE728C96E87CE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CE3BF-5FFD-441A-83DD-9F5F75FD3BB0}"/>
      </w:docPartPr>
      <w:docPartBody>
        <w:p w:rsidR="001718D6" w:rsidRDefault="001718D6">
          <w:pPr>
            <w:pStyle w:val="7CC23A8741524A39AE728C96E87CE647"/>
          </w:pPr>
          <w:r w:rsidRPr="00906BEE">
            <w:t>Experience</w:t>
          </w:r>
        </w:p>
      </w:docPartBody>
    </w:docPart>
    <w:docPart>
      <w:docPartPr>
        <w:name w:val="1B96C78D4ECE42F38D00B499677E4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E3B49-70F1-4FF5-A924-FE0D35FAC10C}"/>
      </w:docPartPr>
      <w:docPartBody>
        <w:p w:rsidR="001718D6" w:rsidRDefault="001718D6">
          <w:pPr>
            <w:pStyle w:val="1B96C78D4ECE42F38D00B499677E439E"/>
          </w:pPr>
          <w:r w:rsidRPr="00906BEE">
            <w:t>Education</w:t>
          </w:r>
        </w:p>
      </w:docPartBody>
    </w:docPart>
    <w:docPart>
      <w:docPartPr>
        <w:name w:val="84B75B7A642043CEBD5553FF0E385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FD3CB-9D0C-478C-8632-8D04AEF75448}"/>
      </w:docPartPr>
      <w:docPartBody>
        <w:p w:rsidR="001718D6" w:rsidRDefault="001718D6">
          <w:pPr>
            <w:pStyle w:val="84B75B7A642043CEBD5553FF0E38514D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718D6"/>
    <w:rsid w:val="00171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8B77D076764C8488261AA72FED6899">
    <w:name w:val="198B77D076764C8488261AA72FED6899"/>
    <w:rsid w:val="001718D6"/>
  </w:style>
  <w:style w:type="paragraph" w:customStyle="1" w:styleId="B980A85FC8544AD89F695500F53F8AA0">
    <w:name w:val="B980A85FC8544AD89F695500F53F8AA0"/>
    <w:rsid w:val="001718D6"/>
  </w:style>
  <w:style w:type="paragraph" w:customStyle="1" w:styleId="7CC23A8741524A39AE728C96E87CE647">
    <w:name w:val="7CC23A8741524A39AE728C96E87CE647"/>
    <w:rsid w:val="001718D6"/>
  </w:style>
  <w:style w:type="paragraph" w:customStyle="1" w:styleId="1B96C78D4ECE42F38D00B499677E439E">
    <w:name w:val="1B96C78D4ECE42F38D00B499677E439E"/>
    <w:rsid w:val="001718D6"/>
  </w:style>
  <w:style w:type="paragraph" w:customStyle="1" w:styleId="84B75B7A642043CEBD5553FF0E38514D">
    <w:name w:val="84B75B7A642043CEBD5553FF0E38514D"/>
    <w:rsid w:val="001718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2023-01-29T07:02:00Z</dcterms:created>
  <dcterms:modified xsi:type="dcterms:W3CDTF">2023-02-14T03:52:00Z</dcterms:modified>
</cp:coreProperties>
</file>